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S.AJAY KUMAR REDDY </w:t>
      </w:r>
    </w:p>
    <w:p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REG.NO.: 192211480</w:t>
      </w:r>
      <w:bookmarkStart w:id="0" w:name="_GoBack"/>
      <w:bookmarkEnd w:id="0"/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28</w:t>
      </w:r>
    </w:p>
    <w:p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Implementation of application using TCP file transfer.</w:t>
      </w:r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>
      <w:pPr>
        <w:pStyle w:val="1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ftpclient.java </w:t>
      </w:r>
      <w:r>
        <w:rPr>
          <w:sz w:val="23"/>
          <w:szCs w:val="23"/>
        </w:rPr>
        <w:t xml:space="preserve">import java.net.*; import java.io.*;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public class ftpclient {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args[])throws Exception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Socket sock=new Socket("127.0.0.1",3000); System.out.println("Enter the filename:");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BufferedReader keyRead=new BufferedReader (new InputStreamReader(System.in)); String fname=keyRead.readLine();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OutputStream ostream=sock.getOutputStream(); PrintWriter pwrite=new PrintWriter(ostream,true); pwrite.println(fname);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InputStream istream=sock.getInputStream();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BufferedReader socketRead=new BufferedReader(new InputStreamReader(istream)); String str;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while((str=socketRead.readLine())!=null)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System.out.println(str);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pwrite.close(); socketRead.close(); keyRead.close();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5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ftpserver.java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import java.io.*; import java.net.*; public class ftpserver {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args[])throws Exception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ServerSocket sersock=new ServerSocket(3000); System.out.println("Server ready for connection"); Socket sock=sersock.accept();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System.out.println("connection is successful and waiting for chatting"); InputStream istream=sock.getInputStream();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BufferedReader fileRead=new BufferedReader(new InputStreamReader(istream)); String fname=fileRead.readLine();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BufferedReader contentRead=new BufferedReader (new FileReader(fname)); OutputStream ostream=sock.getOutputStream();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PrintWriter pwrite=new PrintWriter(ostream,true); String str; while((str=contentRead.readLine())!=null)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pwrite.println(str);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sock.close(); sersock.close(); pwrite.close(); fileRead.close();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contentRead.close();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5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OUTPUT:</w:t>
      </w:r>
    </w:p>
    <w:p>
      <w:pPr>
        <w:pStyle w:val="15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ftpclient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Z:\CN\FTP&gt;java ftpclient Enter the filename: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ftp.txt Hello FTP </w:t>
      </w:r>
    </w:p>
    <w:p>
      <w:pPr>
        <w:pStyle w:val="15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ftpserver </w:t>
      </w:r>
    </w:p>
    <w:p>
      <w:pPr>
        <w:pStyle w:val="15"/>
        <w:rPr>
          <w:sz w:val="23"/>
          <w:szCs w:val="23"/>
        </w:rPr>
      </w:pPr>
      <w:r>
        <w:rPr>
          <w:sz w:val="23"/>
          <w:szCs w:val="23"/>
        </w:rPr>
        <w:t xml:space="preserve">Z:\CN\FTP&gt;java ftpserver Server ready for connection </w:t>
      </w:r>
    </w:p>
    <w:p>
      <w:pPr>
        <w:rPr>
          <w:sz w:val="23"/>
          <w:szCs w:val="23"/>
        </w:rPr>
      </w:pPr>
      <w:r>
        <w:rPr>
          <w:sz w:val="23"/>
          <w:szCs w:val="23"/>
        </w:rPr>
        <w:t>connection is successful and waiting for chatting</w:t>
      </w:r>
    </w:p>
    <w:p>
      <w:pPr>
        <w:rPr>
          <w:sz w:val="23"/>
          <w:szCs w:val="23"/>
        </w:rPr>
      </w:pPr>
    </w:p>
    <w:p>
      <w:pPr>
        <w:rPr>
          <w:i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implementation of application using TCP file transfer has been successfully excecuted.</w:t>
      </w:r>
    </w:p>
    <w:p>
      <w:pPr>
        <w:rPr>
          <w:b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Default"/>
    <w:pPr>
      <w:autoSpaceDE w:val="0"/>
      <w:autoSpaceDN w:val="0"/>
      <w:adjustRightInd w:val="0"/>
      <w:spacing w:after="0" w:line="240" w:lineRule="auto"/>
    </w:pPr>
    <w:rPr>
      <w:rFonts w:ascii="Times New Roman" w:eastAsia="Droid Sans" w:cs="Times New Roman" w:hAnsi="Times New Roman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16</TotalTime>
  <Application>Yozo_Office</Application>
  <Pages>2</Pages>
  <Words>169</Words>
  <Characters>1787</Characters>
  <Lines>56</Lines>
  <Paragraphs>45</Paragraphs>
  <CharactersWithSpaces>1949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mypc</dc:creator>
  <cp:lastModifiedBy>vivo user</cp:lastModifiedBy>
  <cp:revision>3</cp:revision>
  <dcterms:created xsi:type="dcterms:W3CDTF">2023-05-23T16:21:00Z</dcterms:created>
  <dcterms:modified xsi:type="dcterms:W3CDTF">2023-06-20T12:13:53Z</dcterms:modified>
</cp:coreProperties>
</file>