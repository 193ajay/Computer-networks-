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S.AJAY KUMAR REDDY </w:t>
      </w:r>
    </w:p>
    <w:p>
      <w:pPr>
        <w:rPr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192211480</w:t>
      </w:r>
      <w:bookmarkStart w:id="0" w:name="_GoBack"/>
      <w:bookmarkEnd w:id="0"/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34</w:t>
      </w:r>
    </w:p>
    <w:p>
      <w:r>
        <w:rPr>
          <w:b/>
          <w:sz w:val="32"/>
          <w:szCs w:val="32"/>
        </w:rPr>
        <w:t>AIM:</w:t>
      </w:r>
      <w:r>
        <w:rPr>
          <w:sz w:val="28"/>
          <w:szCs w:val="28"/>
        </w:rPr>
        <w:t>TO impement  application tcp server.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>
      <w:r>
        <w:t>#include &lt;stdio.h&gt;</w:t>
      </w:r>
    </w:p>
    <w:p>
      <w:r>
        <w:t>#include &lt;netdb.h&gt;</w:t>
      </w:r>
    </w:p>
    <w:p>
      <w:r>
        <w:t>#include &lt;netinet/in.h&gt;</w:t>
      </w:r>
    </w:p>
    <w:p>
      <w:r>
        <w:t>#include &lt;stdlib.h&gt;</w:t>
      </w:r>
    </w:p>
    <w:p>
      <w:r>
        <w:t>#include &lt;string.h&gt;</w:t>
      </w:r>
    </w:p>
    <w:p>
      <w:r>
        <w:t>#include &lt;sys/socket.h&gt;</w:t>
      </w:r>
    </w:p>
    <w:p>
      <w:r>
        <w:t>#include &lt;sys/types.h&gt;</w:t>
      </w:r>
    </w:p>
    <w:p>
      <w:r>
        <w:t>#include &lt;unistd.h&gt; // read(), write(), close()</w:t>
      </w:r>
    </w:p>
    <w:p>
      <w:r>
        <w:t>#define MAX 80</w:t>
      </w:r>
    </w:p>
    <w:p>
      <w:r>
        <w:t>#define PORT 8080</w:t>
      </w:r>
    </w:p>
    <w:p>
      <w:r>
        <w:t>#define SA struct sockaddr</w:t>
      </w:r>
    </w:p>
    <w:p/>
    <w:p>
      <w:r>
        <w:t>// Function designed for chat between client and server.</w:t>
      </w:r>
    </w:p>
    <w:p>
      <w:r>
        <w:t>void func(int connfd)</w:t>
      </w:r>
    </w:p>
    <w:p>
      <w:r>
        <w:t>{</w:t>
      </w:r>
    </w:p>
    <w:p>
      <w:r>
        <w:tab/>
        <w:t>char buff[MAX];</w:t>
      </w:r>
    </w:p>
    <w:p>
      <w:r>
        <w:tab/>
        <w:t>int n;</w:t>
      </w:r>
    </w:p>
    <w:p>
      <w:r>
        <w:tab/>
        <w:t>// infinite loop for chat</w:t>
      </w:r>
    </w:p>
    <w:p>
      <w:r>
        <w:tab/>
        <w:t>for (;;) {</w:t>
      </w:r>
    </w:p>
    <w:p>
      <w:r>
        <w:tab/>
        <w:tab/>
        <w:t>bzero(buff, MAX);</w:t>
      </w:r>
    </w:p>
    <w:p>
      <w:r>
        <w:t>// read the message from client and copy it in buffer</w:t>
      </w:r>
    </w:p>
    <w:p>
      <w:r>
        <w:tab/>
        <w:tab/>
        <w:t>read(connfd, buff, sizeof(buff));</w:t>
      </w:r>
    </w:p>
    <w:p>
      <w:r>
        <w:tab/>
        <w:tab/>
        <w:t>// print buffer which contains the client contents</w:t>
      </w:r>
    </w:p>
    <w:p>
      <w:r>
        <w:tab/>
        <w:tab/>
        <w:t>printf("From client: %s\t To client : ", buff);</w:t>
      </w:r>
    </w:p>
    <w:p>
      <w:r>
        <w:tab/>
        <w:tab/>
        <w:t>bzero(buff, MAX);</w:t>
      </w:r>
    </w:p>
    <w:p>
      <w:r>
        <w:tab/>
        <w:tab/>
        <w:t>n = 0;</w:t>
      </w:r>
    </w:p>
    <w:p>
      <w:r>
        <w:tab/>
        <w:tab/>
        <w:t>// copy server message in the buffer</w:t>
      </w:r>
    </w:p>
    <w:p>
      <w:r>
        <w:tab/>
        <w:tab/>
        <w:t>while ((buff[n++] = getchar()) != '\n')</w:t>
      </w:r>
    </w:p>
    <w:p>
      <w:r>
        <w:tab/>
        <w:tab/>
        <w:tab/>
        <w:t>;</w:t>
      </w:r>
    </w:p>
    <w:p/>
    <w:p>
      <w:r>
        <w:tab/>
        <w:tab/>
        <w:t>// and send that buffer to client</w:t>
      </w:r>
    </w:p>
    <w:p>
      <w:r>
        <w:tab/>
        <w:tab/>
        <w:t>write(connfd, buff, sizeof(buff));</w:t>
      </w:r>
    </w:p>
    <w:p/>
    <w:p>
      <w:r>
        <w:tab/>
        <w:tab/>
        <w:t>// if msg contains "Exit" then server exit and chat ended.</w:t>
      </w:r>
    </w:p>
    <w:p>
      <w:r>
        <w:tab/>
        <w:tab/>
        <w:t>if (strncmp("exit", buff, 4) == 0) {</w:t>
      </w:r>
    </w:p>
    <w:p>
      <w:r>
        <w:tab/>
        <w:tab/>
        <w:tab/>
        <w:t>printf("Server Exit...\n");</w:t>
      </w:r>
    </w:p>
    <w:p>
      <w:r>
        <w:tab/>
        <w:tab/>
        <w:tab/>
        <w:t>break;</w:t>
      </w:r>
    </w:p>
    <w:p>
      <w:r>
        <w:tab/>
        <w:tab/>
        <w:t>}</w:t>
      </w:r>
    </w:p>
    <w:p>
      <w:r>
        <w:tab/>
        <w:t>}</w:t>
      </w:r>
    </w:p>
    <w:p>
      <w:r>
        <w:t>}</w:t>
      </w:r>
    </w:p>
    <w:p/>
    <w:p>
      <w:r>
        <w:t>// Driver function</w:t>
      </w:r>
    </w:p>
    <w:p>
      <w:r>
        <w:t>int main()</w:t>
      </w:r>
    </w:p>
    <w:p>
      <w:r>
        <w:t>{</w:t>
      </w:r>
    </w:p>
    <w:p>
      <w:r>
        <w:tab/>
        <w:t>int sockfd, connfd, len;</w:t>
      </w:r>
    </w:p>
    <w:p>
      <w:r>
        <w:tab/>
        <w:t>struct sockaddr_in servaddr, cli;</w:t>
      </w:r>
    </w:p>
    <w:p/>
    <w:p>
      <w:r>
        <w:tab/>
        <w:t>// socket create and verification</w:t>
      </w:r>
    </w:p>
    <w:p>
      <w:r>
        <w:tab/>
        <w:t>sockfd = socket(AF_INET, SOCK_STREAM, 0);</w:t>
      </w:r>
    </w:p>
    <w:p>
      <w:r>
        <w:tab/>
        <w:t>if (sockfd == -1) {</w:t>
      </w:r>
    </w:p>
    <w:p>
      <w:r>
        <w:tab/>
        <w:tab/>
        <w:t>printf("socket creation failed...\n");</w:t>
      </w:r>
    </w:p>
    <w:p>
      <w:r>
        <w:tab/>
        <w:tab/>
        <w:t>exit(0);</w:t>
      </w:r>
    </w:p>
    <w:p>
      <w:r>
        <w:tab/>
        <w:t>}</w:t>
      </w:r>
    </w:p>
    <w:p>
      <w:r>
        <w:tab/>
        <w:t>else</w:t>
      </w:r>
    </w:p>
    <w:p>
      <w:r>
        <w:tab/>
        <w:tab/>
        <w:t>printf("Socket successfully created..\n");</w:t>
      </w:r>
    </w:p>
    <w:p>
      <w:r>
        <w:tab/>
        <w:t>bzero(&amp;servaddr, sizeof(servaddr));</w:t>
      </w:r>
    </w:p>
    <w:p/>
    <w:p>
      <w:r>
        <w:tab/>
        <w:t>// assign IP, PORT</w:t>
      </w:r>
    </w:p>
    <w:p>
      <w:r>
        <w:tab/>
        <w:t>servaddr.sin_family = AF_INET;</w:t>
      </w:r>
    </w:p>
    <w:p>
      <w:r>
        <w:tab/>
        <w:t>servaddr.sin_addr.s_addr = htonl(INADDR_ANY);</w:t>
      </w:r>
    </w:p>
    <w:p>
      <w:r>
        <w:tab/>
        <w:t>servaddr.sin_port = htons(PORT);</w:t>
      </w:r>
    </w:p>
    <w:p/>
    <w:p>
      <w:r>
        <w:tab/>
        <w:t>// Binding newly created socket to given IP and verification</w:t>
      </w:r>
    </w:p>
    <w:p>
      <w:r>
        <w:tab/>
        <w:t>if ((bind(sockfd, (SA*)&amp;servaddr, sizeof(servaddr))) != 0) {</w:t>
      </w:r>
    </w:p>
    <w:p>
      <w:r>
        <w:tab/>
        <w:tab/>
        <w:t>printf("socket bind failed...\n");</w:t>
      </w:r>
    </w:p>
    <w:p>
      <w:r>
        <w:tab/>
        <w:tab/>
        <w:t>exit(0);</w:t>
      </w:r>
    </w:p>
    <w:p>
      <w:r>
        <w:tab/>
        <w:t>}</w:t>
      </w:r>
    </w:p>
    <w:p>
      <w:r>
        <w:tab/>
        <w:t>else</w:t>
      </w:r>
    </w:p>
    <w:p>
      <w:r>
        <w:tab/>
        <w:tab/>
        <w:t>printf("Socket successfully binded..\n");</w:t>
      </w:r>
    </w:p>
    <w:p/>
    <w:p>
      <w:r>
        <w:tab/>
        <w:t>// Now server is ready to listen and verification</w:t>
      </w:r>
    </w:p>
    <w:p>
      <w:r>
        <w:tab/>
        <w:t>if ((listen(sockfd, 5)) != 0) {</w:t>
      </w:r>
    </w:p>
    <w:p>
      <w:r>
        <w:tab/>
        <w:tab/>
        <w:t>printf("Listen failed...\n");</w:t>
      </w:r>
    </w:p>
    <w:p>
      <w:r>
        <w:tab/>
        <w:tab/>
        <w:t>exit(0);</w:t>
      </w:r>
    </w:p>
    <w:p>
      <w:r>
        <w:tab/>
        <w:t>}</w:t>
      </w:r>
    </w:p>
    <w:p>
      <w:r>
        <w:tab/>
        <w:t>else</w:t>
      </w:r>
    </w:p>
    <w:p>
      <w:r>
        <w:tab/>
        <w:tab/>
        <w:t>printf("Server listening..\n");</w:t>
      </w:r>
    </w:p>
    <w:p>
      <w:r>
        <w:tab/>
        <w:t>len = sizeof(cli);</w:t>
      </w:r>
    </w:p>
    <w:p/>
    <w:p>
      <w:r>
        <w:tab/>
        <w:t>// Accept the data packet from client and verification</w:t>
      </w:r>
    </w:p>
    <w:p>
      <w:r>
        <w:tab/>
        <w:t>connfd = accept(sockfd, (SA*)&amp;cli, &amp;len);</w:t>
      </w:r>
    </w:p>
    <w:p>
      <w:r>
        <w:tab/>
        <w:t>if (connfd &lt; 0) {</w:t>
      </w:r>
    </w:p>
    <w:p>
      <w:r>
        <w:tab/>
        <w:tab/>
        <w:t>printf("server accept failed...\n");</w:t>
      </w:r>
    </w:p>
    <w:p>
      <w:r>
        <w:tab/>
        <w:tab/>
        <w:t>exit(0);</w:t>
      </w:r>
    </w:p>
    <w:p>
      <w:r>
        <w:tab/>
        <w:t>}</w:t>
      </w:r>
    </w:p>
    <w:p>
      <w:r>
        <w:tab/>
        <w:t>else</w:t>
      </w:r>
    </w:p>
    <w:p>
      <w:r>
        <w:tab/>
        <w:tab/>
        <w:t>printf("server accept the client...\n");</w:t>
      </w:r>
    </w:p>
    <w:p/>
    <w:p>
      <w:r>
        <w:tab/>
        <w:t>// Function for chatting between client and server</w:t>
      </w:r>
    </w:p>
    <w:p>
      <w:r>
        <w:tab/>
        <w:t>func(connfd);</w:t>
      </w:r>
    </w:p>
    <w:p/>
    <w:p>
      <w:r>
        <w:tab/>
        <w:t>// After chatting close the socket</w:t>
      </w:r>
    </w:p>
    <w:p>
      <w:r>
        <w:tab/>
        <w:t>close(sockfd);</w:t>
      </w:r>
    </w:p>
    <w:p>
      <w:r>
        <w:t>}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  <w:lang w:eastAsia="en-IN"/>
        </w:rPr>
        <w:drawing>
          <wp:inline distT="0" distB="0" distL="0" distR="0">
            <wp:extent cx="5731510" cy="2254700"/>
            <wp:effectExtent l="0" t="0" r="0" b="0"/>
            <wp:docPr id="1" name="图片 1" descr="C:\Users\mypc\Pictures\Screenshots\Screenshot (11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254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sz w:val="32"/>
          <w:szCs w:val="32"/>
        </w:rPr>
        <w:t xml:space="preserve">RESULT: </w:t>
      </w:r>
      <w:r>
        <w:rPr>
          <w:sz w:val="32"/>
          <w:szCs w:val="32"/>
        </w:rPr>
        <w:t xml:space="preserve">Therefore , applications using TCP echo server and client has been successfully excecuted. 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12</TotalTime>
  <Application>Yozo_Office</Application>
  <Pages>5</Pages>
  <Words>319</Words>
  <Characters>1979</Characters>
  <Lines>103</Lines>
  <Paragraphs>90</Paragraphs>
  <CharactersWithSpaces>2305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4</cp:revision>
  <dcterms:created xsi:type="dcterms:W3CDTF">2023-06-18T16:56:00Z</dcterms:created>
  <dcterms:modified xsi:type="dcterms:W3CDTF">2023-06-20T12:28:28Z</dcterms:modified>
</cp:coreProperties>
</file>