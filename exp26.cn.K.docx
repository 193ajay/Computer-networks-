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S.AJAY</w:t>
      </w:r>
      <w:bookmarkStart w:id="0" w:name="_GoBack"/>
      <w:bookmarkEnd w:id="0"/>
      <w:r>
        <w:rPr>
          <w:b/>
          <w:sz w:val="48"/>
          <w:szCs w:val="48"/>
        </w:rPr>
        <w:t xml:space="preserve">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arpclient.java import java.io.*; import java.net.*; import java.util.*; public class arpc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main(String args[])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try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BufferedReader in=new BufferedReader(new InputStreamReader(System.in)); Socket clsct=new Socket("127.0.0.1",200);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DataInputStream din=new DataInputStream(clsct.getInputStream()); DataOutputStream dout=new DataOutputStream(clsct.getOutputStream()); System.out.println("Enter the Logical address(IP):");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str1=in.readLine(); dout.writeBytes(str1+'\n'); String str=din.readLine();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System.out.println("The Physical Address is: "+str); clsct.close();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catch (Exception 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System.out.println(e);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arpServer.java import java.io.*; import java.net.*; import java.util.*;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arpServer 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main(String args[])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try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ServerSocket obj=new ServerSocket(2005); Socket obj1=obj.accept();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while(true)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DataInputStream din=new DataInputStream(obj1.getInputStream()); DataOutputStream dout=new DataOutputStream(obj1.getOutputStream()); String str=din.readLine();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ip[]={"165.165.80.80","165.165.79.1"};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mac[]={"6A:08:AA:C2","8A:BC:E3:FA"};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for(int i=0;i&lt;ip.length;i++)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if(str.equals(ip[i]))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dout.writeBytes(mac[i]+'\n'); break;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}obj.close();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catch(Exception 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System.out.println(e);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OUTPUT: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arpClient D:\&gt;javac arpc.java D:\&gt;java arpc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the Logical address(IP): 165.165.80.80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Physical Address is:6A:08:AA:C2</w:t>
      </w:r>
    </w:p>
    <w:p>
      <w:pPr>
        <w:rPr>
          <w:b/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study of ARP protocols has been successfully excecuted using JAVA programming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4</Pages>
  <Words>155</Words>
  <Characters>1455</Characters>
  <Lines>70</Lines>
  <Paragraphs>54</Paragraphs>
  <CharactersWithSpaces>1602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5</cp:revision>
  <dcterms:created xsi:type="dcterms:W3CDTF">2023-05-23T18:09:00Z</dcterms:created>
  <dcterms:modified xsi:type="dcterms:W3CDTF">2023-06-20T12:08:04Z</dcterms:modified>
</cp:coreProperties>
</file>