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NAME: S.AJAY</w:t>
      </w:r>
      <w:bookmarkStart w:id="0" w:name="_GoBack"/>
      <w:bookmarkEnd w:id="0"/>
      <w:r>
        <w:rPr>
          <w:b/>
          <w:sz w:val="48"/>
          <w:szCs w:val="48"/>
        </w:rPr>
        <w:t xml:space="preserve"> KUMAR REDDY </w:t>
      </w:r>
    </w:p>
    <w:p>
      <w:pPr>
        <w:rPr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</w:rPr>
        <w:t>REG.NO.: 192211480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>
        <w:rPr>
          <w:sz w:val="23"/>
          <w:szCs w:val="23"/>
        </w:rPr>
        <w:t xml:space="preserve"> </w:t>
      </w:r>
      <w:r>
        <w:rPr>
          <w:sz w:val="32"/>
          <w:szCs w:val="32"/>
        </w:rPr>
        <w:t>To implement a DNS server and client in java using UDP socket</w:t>
      </w:r>
      <w:r>
        <w:rPr>
          <w:sz w:val="23"/>
          <w:szCs w:val="23"/>
        </w:rPr>
        <w:t>S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ALGORITHM: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1. Create an array of hosts and its ip address in another array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7. Create a datagram packet and send ip address to client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6. If ip address then display it else display "Domain does not exist"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7. Close the client socket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UDP DNS Server -- udpdnsserver.java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import java.io.*;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import java.net.*;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public class udpdnsserver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private static int indexOf(String[] array, String str)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{ str = str.trim(); for (int i=0; i &lt; array.length; i++)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{ if (array[i].equals(str)) return i;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return -1;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arg[])throws IOException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 String[] hosts = {"yahoo.com", "gmail.com","cricinfo.com", "facebook.com"};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String[] ip = {"68.180.206.184", "209.85.148.19","80.168.92.140", "69.63.189.16"};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System.out.println("Press Ctrl + C to Quit");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while (true)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DatagramSocket serversocket=new DatagramSocket(1362);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byte[] senddata = new byte[1021];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byte[] receivedata = new byte[1021];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DatagramPacket recvpack = new DatagramPacket(receivedata, receivedata.length);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serversocket.receive(recvpack); String sen = new String(recvpack.getData());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InetAddress ipaddress = recvpack.getAddress();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int port = recvpack.getPort();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String capsent; System.out.println("Request for host " + sen);</w:t>
      </w: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  <w:r>
        <w:rPr>
          <w:sz w:val="23"/>
          <w:szCs w:val="23"/>
        </w:rPr>
        <w:t>if(indexOf (hosts, sen) != -1)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capsent = ip[indexOf (hosts, sen)];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else capsent = "Host Not Found";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senddata = capsent.getBytes();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DatagramPacket pack = new DatagramPacket(senddata, senddata.length,ipaddress,port);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serversocket.send(pack);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serversocket.close(); } } }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udpdnsclient.java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import java.io.*;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import java.net.*;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public class udpdnsclient { public static void main(String args[])throws IOException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 BufferedReader br = new BufferedReader(new InputStreamReader(System.in));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DatagramSocket clientsocket = new DatagramSocket(); InetAddress ipaddress;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if (args.length == 0)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ipaddress = InetAddress.getLocalHost();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else ipaddress = InetAddress.getByName(args[0]);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byte[] senddata = new byte[1024]; byte[] receivedata = new byte[1024];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int portaddr = 1362; System.out.print("Enter the hostname : ");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br.readLine(); Senddata = sentence.getBytes(); DatagramPacket pack = new DatagramPacket(senddata,senddata.length, ipaddress,portaddr);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clientsocket.send(pack);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DatagramPacket recvpack =new DatagramPacket(receivedata,receivedata.length); clientsocket.receive(recvpack); String modified = new String(recvpack.getData());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System.out.println("IP Address: " + modified);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clientsocket.close(); }}</w:t>
      </w:r>
    </w:p>
    <w:p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32"/>
          <w:szCs w:val="32"/>
        </w:rPr>
        <w:t>OUTPUT: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$ javac udpdnsserver.java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$ java udpdnsserver Press Ctrl + C to Quit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>
      <w:pPr>
        <w:rPr>
          <w:sz w:val="23"/>
          <w:szCs w:val="23"/>
        </w:rPr>
      </w:pP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$ javac udpdnsclient.java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$ java udpdnsclient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Enter the hostname : yahoo.com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$ java udpdnsclient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Enter the hostname : cricinfo.com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$ java udpdnsclient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Enter the hostname : youtube.com</w:t>
      </w:r>
    </w:p>
    <w:p>
      <w:r>
        <w:rPr>
          <w:sz w:val="23"/>
          <w:szCs w:val="23"/>
        </w:rPr>
        <w:t xml:space="preserve"> IP Address: Host Not Found</w:t>
      </w:r>
    </w:p>
    <w:p/>
    <w:p/>
    <w:p>
      <w:pPr>
        <w:rPr>
          <w:b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465</Words>
  <Characters>3103</Characters>
  <Lines>97</Lines>
  <Paragraphs>89</Paragraphs>
  <CharactersWithSpaces>3560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3</cp:revision>
  <dcterms:created xsi:type="dcterms:W3CDTF">2023-05-23T06:50:00Z</dcterms:created>
  <dcterms:modified xsi:type="dcterms:W3CDTF">2023-06-20T12:20:00Z</dcterms:modified>
</cp:coreProperties>
</file>