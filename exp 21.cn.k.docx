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</w:t>
      </w:r>
      <w:bookmarkStart w:id="0" w:name="_GoBack"/>
      <w:bookmarkEnd w:id="0"/>
      <w:r>
        <w:rPr>
          <w:b/>
          <w:sz w:val="48"/>
          <w:szCs w:val="48"/>
        </w:rPr>
        <w:t xml:space="preserve">KUMAR REDDY </w:t>
      </w:r>
    </w:p>
    <w:p>
      <w:pPr>
        <w:rPr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23"/>
          <w:szCs w:val="23"/>
        </w:rPr>
        <w:t xml:space="preserve"> </w:t>
      </w:r>
      <w:r>
        <w:rPr>
          <w:sz w:val="32"/>
          <w:szCs w:val="32"/>
        </w:rPr>
        <w:t>To implement date and time display from client to server using TCP Sockets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 xml:space="preserve">1. Create a server socket and bind it to port. 2. Listen for new connection and when a connection arrives, accept it. 3. Send server‟s date and time to the client. 4. Read client‟s IP address sent by the client. 5. Display the client details. 6. Repeat steps 2-5 until the server is terminated. 7. Close all streams. 8. Close the server socket. 9. Stop. </w:t>
      </w:r>
    </w:p>
    <w:p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 Create a client socket and connect it to the server‟s port number. 2. Retrieve its own IP address using built-in function. 3. Send its address to the server. 4. Display the date &amp; time sent by the server. 5. Close the input and output streams. 6. Close the client socket. 7. Stop.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java.net.*;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import java.io.*;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import java.util.*;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class tcpdateserver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arg[])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ServerSocket ss = null;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Socket cs;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PrintStream ps;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BufferedReader dis;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String inet;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try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ss = new ServerSocket(4444);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sz w:val="23"/>
          <w:szCs w:val="23"/>
        </w:rPr>
        <w:t>System.out.println("Press Ctrl+C to quit");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while(true)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cs = ss.accept();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ps = new PrintStream(cs.getOutputStream());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Date d = new Date();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ps.println(d);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dis = new BufferedReader(new InputStreamReader(cs.getInputStream()));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inet = dis.readLine();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System.out.println("Client System/IP address is :"+ inet);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ps.close();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dis.close();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catch(IOException e)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System.out.println("The exception is :" + e);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class tcpdateclient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 public static void main (String args[])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Socket soc;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BufferedReader dis;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String sdate;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PrintStream ps;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try { InetAddress ia = InetAddress.getLocalHost();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if (args.length == 0)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soc = new Socket(InetAddress.getLocalHost(),4444);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else soc = new Socket(InetAddress.getByName(args[0]),4444);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dis = new BufferedReader(new InputStreamReader(soc.getInputStream()));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sdate=dis.readLine();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System.out.println("The date/time on server is : " +sdate);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ps = new PrintStream(soc.getOutputStream());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ps.println(ia); ps.close();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catch(IOException e)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System.out.println("THE EXCEPTION is :" + e);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$ javac tcpdateserver.java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$ java tcpdateserver Press Ctrl+C to quit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Client System/IP address is : localhost.localdomain/127.0.0.1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is : localhost.localdomain/127.0.0.1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javac tcpdateclient.java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 tcpdateclient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>
      <w:r>
        <w:rPr>
          <w:sz w:val="23"/>
          <w:szCs w:val="23"/>
        </w:rPr>
        <w:t xml:space="preserve"> Every time when a client connects to the server, server‟s date/time will be returned to the client for synchronization.</w:t>
      </w:r>
    </w:p>
    <w:p/>
    <w:p/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377</Words>
  <Characters>2261</Characters>
  <Lines>84</Lines>
  <Paragraphs>73</Paragraphs>
  <CharactersWithSpaces>2619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3</cp:revision>
  <dcterms:created xsi:type="dcterms:W3CDTF">2023-05-10T15:32:00Z</dcterms:created>
  <dcterms:modified xsi:type="dcterms:W3CDTF">2023-06-20T12:20:39Z</dcterms:modified>
</cp:coreProperties>
</file>