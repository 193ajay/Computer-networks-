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</w:t>
      </w:r>
      <w:bookmarkStart w:id="0" w:name="_GoBack"/>
      <w:bookmarkEnd w:id="0"/>
      <w:r>
        <w:rPr>
          <w:b/>
          <w:sz w:val="48"/>
          <w:szCs w:val="48"/>
        </w:rPr>
        <w:t xml:space="preserve">KUMAR REDDY </w:t>
      </w:r>
    </w:p>
    <w:p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31</w:t>
      </w:r>
    </w:p>
    <w:p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>To implement date and time display from client to server using TCP sockets.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>
      <w:r>
        <w:t>#include"netinet/in.h"</w:t>
      </w:r>
    </w:p>
    <w:p>
      <w:r>
        <w:t>#include"sys/socket.h"</w:t>
      </w:r>
    </w:p>
    <w:p>
      <w:r>
        <w:t>#include"stdio.h"</w:t>
      </w:r>
    </w:p>
    <w:p>
      <w:r>
        <w:t>main()</w:t>
      </w:r>
    </w:p>
    <w:p>
      <w:r>
        <w:t>{</w:t>
      </w:r>
    </w:p>
    <w:p>
      <w:r>
        <w:t>struct sockaddr_in sa,cli;</w:t>
      </w:r>
    </w:p>
    <w:p>
      <w:r>
        <w:t>int n,sockfd;</w:t>
      </w:r>
    </w:p>
    <w:p>
      <w:r>
        <w:t>int len;char buff[100];</w:t>
      </w:r>
    </w:p>
    <w:p>
      <w:r>
        <w:t>sockfd=socket(AF_INET,SOCK_STREAM,0);</w:t>
      </w:r>
    </w:p>
    <w:p>
      <w:r>
        <w:t>if(sockfd&lt;0){ printf("\nError in Socket");</w:t>
      </w:r>
    </w:p>
    <w:p>
      <w:r>
        <w:t>exit(0);</w:t>
      </w:r>
    </w:p>
    <w:p>
      <w:r>
        <w:t>}</w:t>
      </w:r>
    </w:p>
    <w:p>
      <w:r>
        <w:t>else printf("\nSocket is Opened");</w:t>
      </w:r>
    </w:p>
    <w:p>
      <w:r>
        <w:t>bzero(&amp;sa,sizeof(sa));</w:t>
      </w:r>
    </w:p>
    <w:p>
      <w:r>
        <w:t>sa.sin_family=AF_INET;</w:t>
      </w:r>
    </w:p>
    <w:p>
      <w:r>
        <w:t>sa.sin_port=htons(5600);</w:t>
      </w:r>
    </w:p>
    <w:p>
      <w:r>
        <w:t>if(connect(sockfd,(struct sockaddr*)&amp;sa,sizeof(sa))&lt;0)</w:t>
      </w:r>
    </w:p>
    <w:p>
      <w:r>
        <w:t>{</w:t>
      </w:r>
    </w:p>
    <w:p>
      <w:r>
        <w:t>printf("\nError in connection failed");</w:t>
      </w:r>
    </w:p>
    <w:p>
      <w:r>
        <w:t>exit(0);</w:t>
      </w:r>
    </w:p>
    <w:p>
      <w:r>
        <w:t>}</w:t>
      </w:r>
    </w:p>
    <w:p>
      <w:r>
        <w:t>else</w:t>
      </w:r>
    </w:p>
    <w:p>
      <w:r>
        <w:t>printf("\nconnected successfully");</w:t>
      </w:r>
    </w:p>
    <w:p>
      <w:r>
        <w:t>if(n=read(sockfd,buff,sizeof(buff))&lt;0)</w:t>
      </w:r>
    </w:p>
    <w:p>
      <w:r>
        <w:t>{</w:t>
      </w:r>
    </w:p>
    <w:p>
      <w:r>
        <w:t>printf("\nError in Reading");</w:t>
      </w:r>
    </w:p>
    <w:p>
      <w:r>
        <w:t>exit(0);</w:t>
      </w:r>
    </w:p>
    <w:p>
      <w:r>
        <w:t>}</w:t>
      </w:r>
    </w:p>
    <w:p>
      <w:r>
        <w:t>else</w:t>
      </w:r>
    </w:p>
    <w:p>
      <w:r>
        <w:t>{printf("\nMessage Read %s",buff);</w:t>
      </w:r>
    </w:p>
    <w:p>
      <w:r>
        <w:t xml:space="preserve">}}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>
      <w:r>
        <w:t>SERVER SIDE:</w:t>
      </w:r>
    </w:p>
    <w:p>
      <w:r>
        <w:t>[shanthi@linuxserver ~]$ cc tcpcd.c</w:t>
      </w:r>
    </w:p>
    <w:p>
      <w:r>
        <w:t>[shanthi@linuxserver ~]$ cc tcpcd.c -o ll</w:t>
      </w:r>
    </w:p>
    <w:p>
      <w:r>
        <w:t>[shanthi@linuxserver ~]$ ./ll</w:t>
      </w:r>
    </w:p>
    <w:p>
      <w:r>
        <w:t>Socket is Openedconnected successfully</w:t>
      </w:r>
    </w:p>
    <w:p>
      <w:r>
        <w:t>Message Read Fri Sep 24 15:16:26 2010</w:t>
      </w:r>
    </w:p>
    <w:p>
      <w:r>
        <w:t>[shanthi@linuxserver ~]$</w:t>
      </w:r>
    </w:p>
    <w:p>
      <w:r>
        <w:t>CLIENT SIDE:</w:t>
      </w:r>
    </w:p>
    <w:p>
      <w:r>
        <w:t>[shanthi@linuxserver ~]$ cc tcpd.c</w:t>
      </w:r>
    </w:p>
    <w:p>
      <w:r>
        <w:t>[shanthi@linuxserver ~]$ cc tcpd.c -o kk</w:t>
      </w:r>
    </w:p>
    <w:p>
      <w:r>
        <w:t>[shanthi@linuxserver ~]$ ./kk</w:t>
      </w:r>
    </w:p>
    <w:p>
      <w:r>
        <w:t>SocketOpenedBinded SuccessfullyAccepted</w:t>
      </w:r>
    </w:p>
    <w:p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>Therefore,implementation of date and time display from client to server using TCP sockets.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3</Pages>
  <Words>134</Words>
  <Characters>1114</Characters>
  <Lines>51</Lines>
  <Paragraphs>50</Paragraphs>
  <CharactersWithSpaces>1200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3</cp:revision>
  <dcterms:created xsi:type="dcterms:W3CDTF">2023-06-18T17:28:00Z</dcterms:created>
  <dcterms:modified xsi:type="dcterms:W3CDTF">2023-06-20T12:11:55Z</dcterms:modified>
</cp:coreProperties>
</file>