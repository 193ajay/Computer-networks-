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</w:t>
      </w:r>
      <w:bookmarkStart w:id="0" w:name="_GoBack"/>
      <w:bookmarkEnd w:id="0"/>
      <w:r>
        <w:rPr>
          <w:b/>
          <w:sz w:val="48"/>
          <w:szCs w:val="48"/>
        </w:rPr>
        <w:t xml:space="preserve">KUMAR REDDY </w:t>
      </w:r>
    </w:p>
    <w:p>
      <w:pPr>
        <w:rPr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>
      <w:r>
        <w:rPr>
          <w:b/>
          <w:sz w:val="32"/>
          <w:szCs w:val="32"/>
          <w:lang w:val="en-US"/>
        </w:rPr>
        <w:t>AIM:</w:t>
      </w:r>
      <w:r>
        <w:rPr>
          <w:sz w:val="23"/>
          <w:szCs w:val="23"/>
        </w:rPr>
        <w:t xml:space="preserve"> To develop a client that contacts a given DNS server to resolve a given hostname.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Step 1. Find the host name by using gethostbyname()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Step 2. The host name is followed by the list of alias names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Step 3. Pointer points to the array of pointers to the individual address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Step 4. For each address call the inet_ntop() and print the returned string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#include&lt;stdio.h&gt;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#include&lt;netdb.h&gt;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#include&lt;arpa/inet.h&gt;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#include&lt;netinet/in.h&gt;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int main(int argc,char**argv)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char h_name;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int h_type;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struct hostent *host;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struct in_addr h_addr;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if(argc!=2)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fprintf(stderr,"USAGE:nslookup\n");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if((host=gethostbyname(argv[1]))==NULL)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fprintf(stderr,"(mini)nslookup failed on %s\n",argv[1]); }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h_addr.s_addr=*((unsigned long*)host-&gt;h_addr_list[0]);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printf("\n IP ADDRESS=%s\n",inet_ntoa(h_addr));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printf("\n HOST NAME=%s\n",host-&gt;h_name);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printf("\nADDRESS LENGTH =%d\n",host-&gt;h_length);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printf("\nADDRESS TYPE=%d\n",host-&gt;h_addrtype);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printf("\nLIST OF ADDRESS=%s\n",inet_ntoa(h_addr_list[0]));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vi dns.c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cc dns.c [it28@localhost ~]$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./a.out 90.0.0.36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146</Words>
  <Characters>1127</Characters>
  <Lines>42</Lines>
  <Paragraphs>42</Paragraphs>
  <CharactersWithSpaces>1266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2</cp:revision>
  <dcterms:created xsi:type="dcterms:W3CDTF">2023-05-10T15:38:00Z</dcterms:created>
  <dcterms:modified xsi:type="dcterms:W3CDTF">2023-06-20T12:19:27Z</dcterms:modified>
</cp:coreProperties>
</file>