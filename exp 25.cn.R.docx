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</w:t>
      </w:r>
      <w:bookmarkStart w:id="0" w:name="_GoBack"/>
      <w:bookmarkEnd w:id="0"/>
      <w:r>
        <w:rPr>
          <w:b/>
          <w:sz w:val="48"/>
          <w:szCs w:val="48"/>
        </w:rPr>
        <w:t xml:space="preserve">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>
      <w:pPr>
        <w:pStyle w:val="16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</w:rPr>
        <w:t>To create a application using TCP CHAT CLIENT AND CHAT SERVER</w:t>
      </w:r>
    </w:p>
    <w:p/>
    <w:p>
      <w:pPr>
        <w:pStyle w:val="16"/>
        <w:rPr>
          <w:sz w:val="32"/>
          <w:szCs w:val="32"/>
        </w:rPr>
      </w:pPr>
      <w:r>
        <w:rPr>
          <w:bCs/>
          <w:sz w:val="32"/>
          <w:szCs w:val="32"/>
        </w:rPr>
        <w:t>PROGRAM CODING</w:t>
      </w:r>
      <w:r>
        <w:rPr>
          <w:sz w:val="32"/>
          <w:szCs w:val="32"/>
        </w:rPr>
        <w:t xml:space="preserve">: 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chatClient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Socket("127.00.1",1309);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BufferedReader receiveRead =new BufferedReader(new InputStreamReader(istream)); System.out.println("Start the chitchat,type and press Enter key");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String receiveMessage,sendMessage; while(true)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sendMessage=keyRead.readLine(); pwrite.println(sendMessage); pwrite.flush();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chatServer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ServerSocket sersock=new ServerSocket(1309); System.out.println("server ready for chatting"); Socket sock=sersock.accept();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BufferedReader receiveRead=new BufferedReader(new InputStreamReader(istream)); String receiveMessage,sendMessage;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sendMessage=keyRead.readLine(); pwrite.println(sendMessage);</w:t>
      </w:r>
    </w:p>
    <w:p>
      <w:pPr>
        <w:pStyle w:val="15"/>
        <w:rPr>
          <w:sz w:val="23"/>
          <w:szCs w:val="23"/>
        </w:rPr>
      </w:pP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pwrite.flush();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16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ChatClient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Z:\CN\Chat&gt;java chatClient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Start the chitchat,type and press Enter key Hi!!!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Hi! How are you ? </w:t>
      </w:r>
    </w:p>
    <w:p>
      <w:pPr>
        <w:pStyle w:val="16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 Server </w:t>
      </w:r>
      <w:r>
        <w:rPr>
          <w:sz w:val="23"/>
          <w:szCs w:val="23"/>
        </w:rPr>
        <w:t xml:space="preserve">Z:\CN\Chat&gt;java chatServer server ready for chatting Hi!!!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Hi! How are you ?</w:t>
      </w:r>
    </w:p>
    <w:p>
      <w:pPr>
        <w:pStyle w:val="15"/>
        <w:rPr>
          <w:sz w:val="23"/>
          <w:szCs w:val="23"/>
        </w:rPr>
      </w:pP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1574531"/>
    <w:multiLevelType w:val="hybridMultilevel"/>
    <w:tmpl w:val="4E603388"/>
    <w:lvl w:ilvl="0">
      <w:start w:val="4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160" w:line="259" w:lineRule="auto"/>
      <w:ind w:left="720"/>
      <w:contextualSpacing/>
    </w:pPr>
    <w:rPr>
      <w:kern w:val="2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162</Words>
  <Characters>1709</Characters>
  <Lines>61</Lines>
  <Paragraphs>49</Paragraphs>
  <CharactersWithSpaces>1867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2023-05-23T06:52:00Z</dcterms:created>
  <dcterms:modified xsi:type="dcterms:W3CDTF">2023-06-20T12:15:14Z</dcterms:modified>
</cp:coreProperties>
</file>