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S.AJAY  KUMAR REDDY </w:t>
      </w:r>
    </w:p>
    <w:p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REG.NO.: 192211480</w:t>
      </w:r>
      <w:bookmarkStart w:id="0" w:name="_GoBack"/>
      <w:bookmarkEnd w:id="0"/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29</w:t>
      </w:r>
    </w:p>
    <w:p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implement the simulation of error correction code-CRC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PROGAM: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import java.util.*; class CRC {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 args[]) {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Scanner scan = new Scanner(System.in); int n;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System.out.println("Enter the size of the data:"); n = scan.nextInt();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int data[] = new int[n]; System.out.println("Enter the data, bit by bit:"); for(int i=0 ; i &lt; n ; i++) {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System.out.println("Enter bit number " + (n-i) + ":"); data[i] = scan.nextInt();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System.out.println("Enter the size of the divisor:"); n = scan.nextInt();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int divisor[] = new int[n]; System.out.println("Enter the divisor, bit by bit:"); for(int i=0 ; i &lt; n ; i++) {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System.out.println("Enter bit number " + (n-i) + ":"); divisor[i] = scan.nextInt();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int remainder[] = divide(data, divisor); for(int i=0 ; i &lt; remainder.length-1 ; i++) {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System.out.print(remainder[i]);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System.out.println("\nThe CRC code generated is:"); for(int i=0 ; i &lt; data.length ; i++) {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System.out.print(data[i]);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for(int i=0 ; i &lt; remainder.length-1 ; i++) { System.out.print(remainder[i]);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System.out.println();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int sent_data[] = new int[data.length + remainder.length - 1]; System.out.println("Enter the data to be sent:");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for(int i=0 ; i &lt; sent_data.length ; i++) {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System.out.println("Enter bit number " + (sent_data.length-i)+ ":"); sent_data[i] = scan.nextInt();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receive(sent_data, divisor);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static int[] divide(int old_data[], int divisor[]) { int remainder[] , i;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int data[] = new int[old_data.length + divisor.length]; System.arraycopy(old_data, 0, data, 0, old_data.length); remainder = new int[divisor.length]; System.arraycopy(data, 0, remainder, 0, divisor.length); for(i=0 ; i &lt; old_data.length ; i++) {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System.out.println((i+1) + ".) First data bit is : "+ remainder[0]); System.out.print("Remainder : ");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if(remainder[0] == 1) {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>for(int j=1 ; j &lt; divisor.length ; j++) {</w:t>
      </w:r>
    </w:p>
    <w:p>
      <w:pPr>
        <w:spacing w:after="0" w:line="240" w:lineRule="auto"/>
        <w:rPr>
          <w:rFonts w:ascii="Times New Roman" w:cs="Times New Roman" w:hAnsi="Times New Roman"/>
          <w:sz w:val="24"/>
          <w:szCs w:val="24"/>
        </w:rPr>
        <w:sectPr>
          <w:pgSz w:w="11899" w:h="17338"/>
          <w:pgMar w:top="1400" w:right="475" w:bottom="111" w:left="480" w:header="720" w:footer="720" w:gutter="0"/>
          <w:docGrid w:linePitch="312" w:charSpace="0"/>
        </w:sectPr>
      </w:pP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remainder[j-1] = exor(remainder[j], divisor[j]); System.out.print(remainder[j-1]);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else {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for(int j=1 ; j &lt; divisor.length ; j++) { remainder[j-1] = exor(remainder[j], 0); System.out.print(remainder[j-1]);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remainder[divisor.length-1] = data[i+divisor.length]; System.out.println(remainder[divisor.length-1]);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return remainder;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static int exor(int a, int b) {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if(a == b) {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return 0;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return 1;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static void receive(int data[], int divisor[]) {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int remainder[] = divide(data, divisor); for(int i=0 ; i &lt; remainder.length ; i++) {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if(remainder[i] != 0) {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System.out.println("There is an error in received data..."); return;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System.out.println("Data was received without any error.");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tbl>
      <w:tblPr>
        <w:jc w:val="left"/>
        <w:tblInd w:w="-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1438"/>
      </w:tblGrid>
      <w:tr>
        <w:trPr>
          <w:trHeight w:val="107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color w:val="auto"/>
                <w:kern w:val="2"/>
                <w:sz w:val="23"/>
                <w:szCs w:val="23"/>
              </w:rPr>
            </w:pPr>
            <w:r>
              <w:rPr>
                <w:color w:val="auto"/>
                <w:kern w:val="2"/>
                <w:sz w:val="23"/>
                <w:szCs w:val="23"/>
              </w:rPr>
              <w:t>}</w:t>
            </w:r>
          </w:p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color w:val="auto"/>
                <w:kern w:val="2"/>
                <w:sz w:val="23"/>
                <w:szCs w:val="23"/>
              </w:rPr>
              <w:t xml:space="preserve"> </w:t>
            </w:r>
            <w:r>
              <w:rPr>
                <w:b/>
                <w:bCs/>
                <w:kern w:val="2"/>
                <w:sz w:val="32"/>
                <w:szCs w:val="32"/>
              </w:rPr>
              <w:t>OUTPUT:</w:t>
            </w:r>
            <w:r>
              <w:rPr>
                <w:b/>
                <w:bCs/>
                <w:kern w:val="2"/>
                <w:sz w:val="23"/>
                <w:szCs w:val="23"/>
              </w:rPr>
              <w:t xml:space="preserve"> </w:t>
            </w:r>
          </w:p>
        </w:tc>
      </w:tr>
      <w:tr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</w:p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the size of the data: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7 </w:t>
            </w:r>
          </w:p>
        </w:tc>
      </w:tr>
      <w:tr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the data, bit by bit: </w:t>
            </w:r>
          </w:p>
        </w:tc>
      </w:tr>
      <w:tr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7: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6: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0 </w:t>
            </w:r>
          </w:p>
        </w:tc>
      </w:tr>
      <w:tr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5: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0 </w:t>
            </w:r>
          </w:p>
        </w:tc>
      </w:tr>
      <w:tr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4: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3: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2: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0 </w:t>
            </w:r>
          </w:p>
        </w:tc>
      </w:tr>
      <w:tr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1: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>
        <w:trPr>
          <w:trHeight w:val="245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the size of the divisor: 4 Enter the divisor, bit by bit: </w:t>
            </w:r>
          </w:p>
        </w:tc>
      </w:tr>
      <w:tr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4: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3: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0 </w:t>
            </w:r>
          </w:p>
        </w:tc>
      </w:tr>
      <w:tr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2: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1: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1.) First data bit is : 1 </w:t>
            </w:r>
          </w:p>
        </w:tc>
      </w:tr>
      <w:tr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Remainder : 0101 </w:t>
            </w:r>
          </w:p>
        </w:tc>
      </w:tr>
      <w:tr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2.) First data bit is : 0 </w:t>
            </w:r>
          </w:p>
        </w:tc>
      </w:tr>
      <w:tr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Remainder : 1010 </w:t>
            </w:r>
          </w:p>
        </w:tc>
      </w:tr>
      <w:tr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3.) First data bit is : 1 </w:t>
            </w:r>
          </w:p>
        </w:tc>
      </w:tr>
    </w:tbl>
    <w:p>
      <w:pPr>
        <w:pStyle w:val="15"/>
        <w:rPr>
          <w:sz w:val="20"/>
          <w:szCs w:val="20"/>
        </w:rPr>
      </w:pP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Remainder : 0011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4.) First data bit is : 0 Remainder : 0110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5.) First data bit is : 0 Remainder : 1100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6.) First data bit is : 1 Remainder : 1110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7.) First data bit is : 1 Remainder : 1010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101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The CRC code generated is: 1001101101 Enter the data to be sent: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Enter bit number 10: 1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Enter bit number 9: 0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Enter bit number 8: 0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Enter bit number 7: 1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Enter bit number 6: 1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Enter bit number 5: 0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Enter bit number 4: 1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Enter bit number 3: 1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Enter bit number 2: 0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Enter bit number 1: 1 </w:t>
      </w:r>
    </w:p>
    <w:p>
      <w:pPr>
        <w:pStyle w:val="15"/>
        <w:ind w:left="1080"/>
        <w:rPr>
          <w:sz w:val="23"/>
          <w:szCs w:val="23"/>
        </w:rPr>
      </w:pPr>
      <w:r>
        <w:rPr>
          <w:sz w:val="23"/>
          <w:szCs w:val="23"/>
        </w:rPr>
        <w:t>First data bit is : 1 Remainder : 0101 2.) First data bit is : 0 Remainder : 1010 3.) First data bit is : 1 Remainder : 0011 4.) First data bit is : 0 Remainder : 0111 5.) First data bit is : 0 Remainder : 1110 6.) First data bit is : 1 Remainder : 1011 7.) First data bit is : 1 Remainder : 0000 8.) First data bit is : 0 Remainder : 0000 9.) First data bit is : 0 Remainder : 0000 10.) First data bit is : 0 Remainder : 0000 Data was received without any error.</w:t>
      </w:r>
    </w:p>
    <w:p>
      <w:pPr>
        <w:rPr>
          <w:sz w:val="20"/>
          <w:szCs w:val="20"/>
        </w:rPr>
      </w:pPr>
    </w:p>
    <w:p>
      <w:pPr>
        <w:pStyle w:val="15"/>
      </w:pPr>
    </w:p>
    <w:p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Therefore simulation of error correction code-CRC has been successfully excecuted.</w:t>
      </w:r>
    </w:p>
    <w:p>
      <w:pPr>
        <w:rPr>
          <w:b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spacing w:after="160" w:line="257" w:lineRule="auto"/>
      <w:ind w:left="720"/>
      <w:contextualSpacing/>
    </w:pPr>
    <w:rPr>
      <w:kern w:val="2"/>
    </w:rPr>
  </w:style>
  <w:style w:type="paragraph" w:customStyle="1" w:styleId="16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="Droid Sans" w:cs="Times New Roman" w:hAnsi="Times New Roman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4</Pages>
  <Words>690</Words>
  <Characters>3431</Characters>
  <Lines>143</Lines>
  <Paragraphs>113</Paragraphs>
  <CharactersWithSpaces>4114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mypc</dc:creator>
  <cp:lastModifiedBy>vivo user</cp:lastModifiedBy>
  <cp:revision>4</cp:revision>
  <dcterms:created xsi:type="dcterms:W3CDTF">2023-05-23T18:10:00Z</dcterms:created>
  <dcterms:modified xsi:type="dcterms:W3CDTF">2023-06-20T12:13:15Z</dcterms:modified>
</cp:coreProperties>
</file>