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S.Ajay kumar </w:t>
      </w:r>
      <w:bookmarkStart w:id="0" w:name="_GoBack"/>
      <w:bookmarkEnd w:id="0"/>
      <w:r>
        <w:rPr>
          <w:b/>
          <w:sz w:val="32"/>
          <w:szCs w:val="32"/>
          <w:lang w:val="en-US"/>
        </w:rPr>
        <w:t>reddy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192211480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EXPERIMENT:18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>
      <w:pPr>
        <w:pStyle w:val="1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Server Side: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Create a socket: Create a UDP socket to listen for incoming client datagrams.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Bind the socket to an IP address and port number: Specify the IP address and port number for the server to listen on.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Receive datagrams from clients: Use the recvfrom() function to receive datagrams from clients.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Process the data: Process the received datagram as required by the application.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Send response to the client: Use the sendto() function to send a response back to the client, specifying the client's IP address and port number.</w:t>
      </w:r>
    </w:p>
    <w:p>
      <w:pPr>
        <w:pStyle w:val="15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Repeat steps 3 to 5 as required to handle multiple clients.</w:t>
      </w:r>
    </w:p>
    <w:p>
      <w:pPr>
        <w:pStyle w:val="1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cs="Segoe UI" w:hAnsi="Segoe UI"/>
          <w:b/>
          <w:color w:val="374151"/>
          <w:sz w:val="32"/>
          <w:szCs w:val="32"/>
        </w:rPr>
      </w:pPr>
      <w:r>
        <w:rPr>
          <w:rFonts w:ascii="Segoe UI" w:cs="Segoe UI" w:hAnsi="Segoe UI"/>
          <w:b/>
          <w:color w:val="374151"/>
          <w:sz w:val="32"/>
          <w:szCs w:val="32"/>
        </w:rPr>
        <w:t>PROCEDURE:</w:t>
      </w:r>
    </w:p>
    <w:p>
      <w:pPr>
        <w:pStyle w:val="1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Client Side: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Create a socket: Create a UDP socket to send datagrams to the server.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Send data to the server: Use the sendto() function to send datagrams to the server, specifying the server's IP address and port number.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Receive response from the server: Use the recvfrom() function to receive a response from the server.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Process the response: Process the received response as required by the application.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Close the socket: Use the close() function to close the socket.</w:t>
      </w:r>
    </w:p>
    <w:p>
      <w:pPr>
        <w:pStyle w:val="15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Exit the program: Exit the program as required.</w:t>
      </w: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0" b="0"/>
            <wp:docPr id="1" name="图片 1" descr="C:\Users\mypc\Downloads\UDP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>
      <w:pPr>
        <w:tabs>
          <w:tab w:val="left" w:pos="10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server—client using UDP socket programming.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6A95119"/>
    <w:multiLevelType w:val="multilevel"/>
    <w:tmpl w:val="C054D73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56FEA"/>
    <w:multiLevelType w:val="multilevel"/>
    <w:tmpl w:val="544EA46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16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225</Words>
  <Characters>1151</Characters>
  <Lines>37</Lines>
  <Paragraphs>23</Paragraphs>
  <CharactersWithSpaces>1352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2</cp:revision>
  <dcterms:created xsi:type="dcterms:W3CDTF">2023-05-11T07:36:00Z</dcterms:created>
  <dcterms:modified xsi:type="dcterms:W3CDTF">2023-06-20T12:23:32Z</dcterms:modified>
</cp:coreProperties>
</file>