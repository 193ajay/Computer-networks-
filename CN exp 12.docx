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line="360" w:lineRule="auto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NAME: s.ajay kumar</w:t>
      </w:r>
      <w:bookmarkStart w:id="0" w:name="_GoBack"/>
      <w:bookmarkEnd w:id="0"/>
      <w:r>
        <w:rPr>
          <w:rFonts w:ascii="Arial Black" w:cs="Cascadia Mono SemiBold" w:hAnsi="Arial Black"/>
          <w:sz w:val="28"/>
          <w:szCs w:val="28"/>
        </w:rPr>
        <w:t xml:space="preserve"> reddy</w:t>
      </w:r>
    </w:p>
    <w:p>
      <w:pPr>
        <w:spacing w:line="360" w:lineRule="auto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28"/>
          <w:szCs w:val="28"/>
        </w:rPr>
        <w:t>REG. NO.: 192211480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Experiment no: 12</w:t>
      </w:r>
    </w:p>
    <w:p>
      <w:pPr>
        <w:rPr>
          <w:lang w:bidi="ta-IN"/>
        </w:rPr>
      </w:pPr>
      <w:r>
        <w:rPr>
          <w:lang w:bidi="ta-IN"/>
        </w:rPr>
        <w:t xml:space="preserve">   AIM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To design the two different network with Static Routing techniques using Packet Tracer</w:t>
      </w: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 xml:space="preserve">    REQUIREMENTS: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1.</w:t>
        <w:tab/>
        <w:t>End device - They are the devices through which we   can   pass message from one device to another and they are interconnected.</w:t>
      </w:r>
    </w:p>
    <w:p>
      <w:pPr>
        <w:rPr>
          <w:lang w:bidi="ta-IN"/>
        </w:rPr>
      </w:pPr>
      <w:r>
        <w:rPr>
          <w:lang w:bidi="ta-IN"/>
        </w:rPr>
        <w:t>2.</w:t>
        <w:tab/>
        <w:t>Switch/Hub    - Interface Between two devices.</w:t>
      </w:r>
    </w:p>
    <w:p>
      <w:pPr>
        <w:rPr>
          <w:lang w:bidi="ta-IN"/>
        </w:rPr>
      </w:pPr>
      <w:r>
        <w:rPr>
          <w:lang w:bidi="ta-IN"/>
        </w:rPr>
        <w:t>3.</w:t>
        <w:tab/>
        <w:t>Cable</w:t>
        <w:tab/>
        <w:t>- Used to connect two devices.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 xml:space="preserve">4. routers </w:t>
      </w: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Procedure:</w:t>
      </w: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STEP 1: Click on end devices, select generic Pc’s drag and drop it on the</w:t>
      </w: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window. Click on SWITCH drag and drop it on the window. and also connect two routers to the connection with the switch and then  to the pc''s</w:t>
      </w: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 xml:space="preserve">STEP 2: Select the straight through cable and connect all end device to switch. Assign the IP address for all end devices. (Double click the end device Select →      </w:t>
      </w: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desktop → IP configuration static)</w:t>
      </w: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STEP 3: Now set the IP address to Host A (192.168.1.1) in static mode. Similarly set IP address for Host B (192.168.1.2) and Host C (192.168.1.3)</w:t>
      </w: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STEP 5: To view the IP address, give ipconfig command in command prompt. Using ping command, we can establish communication between two host devices.</w:t>
      </w: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STEP 6: Now display the packet transmission in simulation mode.</w:t>
      </w:r>
      <w:r>
        <w:rPr>
          <w:lang w:val="en-IN" w:eastAsia="en-IN"/>
        </w:rPr>
        <w:drawing>
          <wp:inline distT="0" distB="0" distL="0" distR="0">
            <wp:extent cx="5943600" cy="2878269"/>
            <wp:effectExtent l="0" t="0" r="0" b="0"/>
            <wp:docPr id="1" name="图片 1" descr="C:\Users\Admin\Desktop\im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2878269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RESULT</w:t>
      </w:r>
    </w:p>
    <w:p>
      <w:r>
        <w:t>To configure the design of two different network with Static Routing techniques using Packet Tracer is successful</w:t>
      </w:r>
    </w:p>
    <w:sectPr>
      <w:pgSz w:w="12240" w:h="15840"/>
      <w:pgMar w:top="1440" w:right="1440" w:bottom="1440" w:left="1440" w:header="720" w:footer="720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Mono SemiBold">
    <w:altName w:val="Courier New"/>
    <w:panose1 w:val="020B0609020000020004"/>
    <w:charset w:val="00"/>
    <w:family w:val="modern"/>
    <w:pitch w:val="variable"/>
    <w:sig w:usb0="A1002AFF" w:usb1="C000F9FB" w:usb2="00040020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">
    <w:altName w:val="Times New Roman"/>
    <w:panose1 w:val="00000000000000000000"/>
    <w:charset w:val="00"/>
    <w:family w:val="auto"/>
    <w:pitch w:val="variable"/>
  </w:font>
  <w:font w:name="Luxi Sans">
    <w:altName w:val="Droid Sans"/>
    <w:panose1 w:val="00000000000000000000"/>
    <w:charset w:val="00"/>
    <w:family w:val="auto"/>
    <w:pitch w:val="variable"/>
  </w:font>
  <w:font w:name="Evermore Ming">
    <w:altName w:val="Droid Sans"/>
    <w:panose1 w:val="00000000000000000000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2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200" w:line="276" w:lineRule="auto"/>
    </w:pPr>
    <w:rPr>
      <w:rFonts w:ascii="Calibri" w:eastAsia="Calibri" w:cs="Droid Sans" w:hAnsi="Calibri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alloon Text"/>
    <w:basedOn w:val="0"/>
    <w:pPr>
      <w:spacing w:after="0" w:line="240" w:lineRule="auto"/>
    </w:pPr>
    <w:rPr>
      <w:rFonts w:ascii="Tahoma" w:cs="Tahoma" w:hAnsi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jpeg"/><Relationship Id="rId3" Type="http://schemas.openxmlformats.org/officeDocument/2006/relationships/styles" Target="styles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Yozo_Office</Application>
  <Pages>3</Pages>
  <Words>222</Words>
  <Characters>1076</Characters>
  <Lines>65</Lines>
  <Paragraphs>20</Paragraphs>
  <CharactersWithSpaces>1298</CharactersWithSpace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Admin</dc:creator>
  <cp:lastModifiedBy>vivo user</cp:lastModifiedBy>
  <cp:revision>2</cp:revision>
  <dcterms:created xsi:type="dcterms:W3CDTF">2023-05-11T06:44:00Z</dcterms:created>
  <dcterms:modified xsi:type="dcterms:W3CDTF">2023-06-20T12:32:46Z</dcterms:modified>
</cp:coreProperties>
</file>