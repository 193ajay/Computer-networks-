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>NAME: S.AJAY</w:t>
      </w:r>
      <w:bookmarkStart w:id="0" w:name="_GoBack"/>
      <w:bookmarkEnd w:id="0"/>
      <w:r>
        <w:rPr>
          <w:b/>
          <w:sz w:val="48"/>
          <w:szCs w:val="48"/>
        </w:rPr>
        <w:t xml:space="preserve"> KUMAR REDDY </w:t>
      </w:r>
    </w:p>
    <w:p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REG.NO.: 192211480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32</w:t>
      </w:r>
    </w:p>
    <w:p>
      <w:r>
        <w:rPr>
          <w:b/>
          <w:sz w:val="32"/>
          <w:szCs w:val="32"/>
        </w:rPr>
        <w:t xml:space="preserve">AIM: </w:t>
      </w:r>
      <w:r>
        <w:t>To implement a DNS server and client in java using UDP sockets.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>
      <w:r>
        <w:t>import java.io.*;</w:t>
      </w:r>
    </w:p>
    <w:p>
      <w:r>
        <w:t>import java.net.*;</w:t>
      </w:r>
    </w:p>
    <w:p>
      <w:r>
        <w:t>public class dnsserver</w:t>
      </w:r>
    </w:p>
    <w:p>
      <w:r>
        <w:t>{</w:t>
      </w:r>
    </w:p>
    <w:p>
      <w:r>
        <w:t>private static int indexOf(String[] array, String str)</w:t>
      </w:r>
    </w:p>
    <w:p>
      <w:r>
        <w:t>{</w:t>
      </w:r>
    </w:p>
    <w:p>
      <w:r>
        <w:t>str = str.trim();</w:t>
      </w:r>
    </w:p>
    <w:p>
      <w:r>
        <w:t>for (int i=0; i &lt; array.length; i++)</w:t>
      </w:r>
    </w:p>
    <w:p>
      <w:r>
        <w:t>{</w:t>
      </w:r>
    </w:p>
    <w:p>
      <w:r>
        <w:t>if (array[i].equals(str)) return i;</w:t>
      </w:r>
    </w:p>
    <w:p>
      <w:r>
        <w:t>}</w:t>
      </w:r>
    </w:p>
    <w:p>
      <w:r>
        <w:t>return -1;</w:t>
      </w:r>
    </w:p>
    <w:p>
      <w:r>
        <w:t>}</w:t>
      </w:r>
    </w:p>
    <w:p>
      <w:r>
        <w:t>public static void main(String arg[])throws IOException</w:t>
      </w:r>
    </w:p>
    <w:p>
      <w:r>
        <w:t>{</w:t>
      </w:r>
    </w:p>
    <w:p>
      <w:r>
        <w:t>String[] hosts = {"zoho.com", "gmail.com","google.com", "facebook.com"};</w:t>
      </w:r>
    </w:p>
    <w:p>
      <w:r>
        <w:t>String[] ip = {"172.28.251.59", "172.217.11.5","172.217.11.14",</w:t>
      </w:r>
    </w:p>
    <w:p>
      <w:r>
        <w:t>"31.13.71.36"}; System.out.println("Press Ctrl + C to Quit");</w:t>
      </w:r>
    </w:p>
    <w:p>
      <w:r>
        <w:t>while (true)</w:t>
      </w:r>
    </w:p>
    <w:p>
      <w:r>
        <w:t>{</w:t>
      </w:r>
    </w:p>
    <w:p>
      <w:r>
        <w:t>DatagramSocket serversocket=new DatagramSocket(1362);</w:t>
      </w:r>
    </w:p>
    <w:p>
      <w:r>
        <w:t>byte[] senddata = new byte[1021];</w:t>
      </w:r>
    </w:p>
    <w:p>
      <w:r>
        <w:t>byte[] receivedata = new byte[1021];</w:t>
      </w:r>
    </w:p>
    <w:p>
      <w:r>
        <w:t>DatagramPacket recvpack = new DatagramPacket(receivedata,</w:t>
      </w:r>
    </w:p>
    <w:p>
      <w:r>
        <w:t>receivedata.length);</w:t>
      </w:r>
    </w:p>
    <w:p>
      <w:r>
        <w:t>serversocket.receive(recvpack);</w:t>
      </w:r>
    </w:p>
    <w:p>
      <w:r>
        <w:t>String sen = new String(recvpack.getData());</w:t>
      </w:r>
    </w:p>
    <w:p>
      <w:r>
        <w:t>InetAddress ipaddress = recvpack.getAddress();</w:t>
      </w:r>
    </w:p>
    <w:p>
      <w:r>
        <w:t>int port = recvpack.getPort();</w:t>
      </w:r>
    </w:p>
    <w:p>
      <w:r>
        <w:t>String capsent;</w:t>
      </w:r>
    </w:p>
    <w:p>
      <w:r>
        <w:t>System.out.println("Request for host " + sen);</w:t>
      </w:r>
    </w:p>
    <w:p>
      <w:r>
        <w:t>if(indexOf (hosts, sen) != -1)</w:t>
      </w:r>
    </w:p>
    <w:p>
      <w:r>
        <w:t>capsent = ip[indexOf (hosts, sen)];</w:t>
      </w:r>
    </w:p>
    <w:p>
      <w:r>
        <w:t>else</w:t>
      </w:r>
    </w:p>
    <w:p>
      <w:r>
        <w:t>capsent = "Host Not Found"; senddata = capsent.getBytes();</w:t>
      </w:r>
    </w:p>
    <w:p>
      <w:r>
        <w:t>DatagramPacket pack = new DatagramPacket (senddata,</w:t>
      </w:r>
    </w:p>
    <w:p>
      <w:r>
        <w:t>senddata.length,ipaddress,port);</w:t>
      </w:r>
    </w:p>
    <w:p>
      <w:r>
        <w:t>serversocket.send(pack);</w:t>
      </w:r>
    </w:p>
    <w:p>
      <w:r>
        <w:t>serversocket.close();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r>
        <w:t>T Server</w:t>
      </w:r>
    </w:p>
    <w:p>
      <w:r>
        <w:t>E:\nwlab&gt;java dnsserver</w:t>
      </w:r>
    </w:p>
    <w:p>
      <w:r>
        <w:t>Press Ctrl + C to Quit</w:t>
      </w:r>
    </w:p>
    <w:p>
      <w:r>
        <w:t>Request for host google.com</w:t>
      </w:r>
    </w:p>
    <w:p>
      <w:r>
        <w:t>Request for host flipkart.com</w:t>
      </w:r>
    </w:p>
    <w:p>
      <w:r>
        <w:rPr>
          <w:b/>
          <w:sz w:val="32"/>
          <w:szCs w:val="32"/>
        </w:rPr>
        <w:t xml:space="preserve">RESULT: </w:t>
      </w:r>
      <w:r>
        <w:t>Therefore, implementation of a DNS server and client in java using UDP sockets.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footer"/>
    <w:basedOn w:val="0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9</TotalTime>
  <Application>Yozo_Office</Application>
  <Pages>3</Pages>
  <Words>187</Words>
  <Characters>1344</Characters>
  <Lines>51</Lines>
  <Paragraphs>51</Paragraphs>
  <CharactersWithSpaces>1481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mypc</dc:creator>
  <cp:lastModifiedBy>vivo user</cp:lastModifiedBy>
  <cp:revision>3</cp:revision>
  <dcterms:created xsi:type="dcterms:W3CDTF">2023-06-18T17:35:00Z</dcterms:created>
  <dcterms:modified xsi:type="dcterms:W3CDTF">2023-06-20T12:11:19Z</dcterms:modified>
</cp:coreProperties>
</file>