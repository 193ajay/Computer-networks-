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b/>
          <w:sz w:val="48"/>
          <w:szCs w:val="48"/>
        </w:rPr>
      </w:pPr>
      <w:r>
        <w:rPr>
          <w:b/>
          <w:sz w:val="48"/>
          <w:szCs w:val="48"/>
        </w:rPr>
        <w:t>NAME: S.AJAY</w:t>
      </w:r>
      <w:bookmarkStart w:id="0" w:name="_GoBack"/>
      <w:bookmarkEnd w:id="0"/>
      <w:r>
        <w:rPr>
          <w:b/>
          <w:sz w:val="48"/>
          <w:szCs w:val="48"/>
        </w:rPr>
        <w:t xml:space="preserve"> KUMAR REDDY </w:t>
      </w:r>
    </w:p>
    <w:p>
      <w:pPr>
        <w:rPr>
          <w:b/>
          <w:sz w:val="32"/>
          <w:szCs w:val="32"/>
          <w:lang w:val="en-US"/>
        </w:rPr>
      </w:pPr>
      <w:r>
        <w:rPr>
          <w:rFonts w:ascii="Arial Black" w:hAnsi="Arial Black"/>
          <w:b/>
          <w:sz w:val="32"/>
          <w:szCs w:val="32"/>
        </w:rPr>
        <w:t>REG.NO.: 192211480</w:t>
      </w:r>
    </w:p>
    <w:p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30</w:t>
      </w:r>
    </w:p>
    <w:p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AIM: </w:t>
      </w:r>
      <w:r>
        <w:rPr>
          <w:sz w:val="32"/>
          <w:szCs w:val="32"/>
          <w:lang w:val="en-US"/>
        </w:rPr>
        <w:t>To implement sliding window  protocol using JAVA programming.</w:t>
      </w:r>
    </w:p>
    <w:p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PROGRAM:</w:t>
      </w:r>
    </w:p>
    <w:p>
      <w:pPr>
        <w:pStyle w:val="16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// SENDER PROGRAM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import java.net.*; import java.io.*; import java.rmi.*; public class slidsender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{public static void main(String a[])throws Exception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{ServerSocket ser=new ServerSocket(10); Socket s=ser.accept();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DataInputStream in=new DataInputStream(System.in); DataInputStream in1=new DataInputStream(s.getInputStream()); String sbuff[]=new String[8];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PrintStream p;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int sptr=0,sws=8,nf,ano,i; String ch;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do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{p=new PrintStream(s.getOutputStream()); System.out.print("Enter the no. of frames : "); nf=Integer.parseInt(in.readLine()); p.println(nf);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if(nf&lt;=sws-1)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{System.out.println("Enter "+nf+" Messages to be send\n"); for(i=1;i&lt;=nf;i++)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{ sbuff[sptr]=in.readLine(); p.println(sbuff[sptr]); sptr=++sptr%8; }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sws-=nf;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System.out.print("Acknowledgment received"); ano=Integer.parseInt(in1.readLine()); System.out.println(" for "+ano+" frames"); sws+=nf; }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else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{ System.out.println("The no. of frames exceeds window size"); break; }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System.out.print("\nDo you wants to send some more frames : "); ch=in.readLine(); p.println(ch); }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while(ch.equals("yes"));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s.close(); } } </w:t>
      </w:r>
    </w:p>
    <w:p>
      <w:pPr>
        <w:pStyle w:val="16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//RECEIVER PROGRAM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import java.net.*; import java.io.*; class slidreceiver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{ public static void main(String a[])throws Exception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{ Socket s=new Socket(InetAddress.getLocalHost(),10); DataInputStream in=new DataInputStream(s.getInputStream()); PrintStream p=new PrintStream(s.getOutputStream()); </w:t>
      </w:r>
    </w:p>
    <w:p>
      <w:pPr>
        <w:pStyle w:val="15"/>
        <w:rPr>
          <w:sz w:val="23"/>
          <w:szCs w:val="23"/>
        </w:rPr>
      </w:pPr>
      <w:r>
        <w:rPr>
          <w:sz w:val="23"/>
          <w:szCs w:val="23"/>
        </w:rPr>
        <w:t>int i=0,rptr=-1,nf,rws=8; String rbuf[]=new String[8]; String ch; System.out.println(); do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{ nf=Integer.parseInt(in.readLine()); if(nf&lt;=rws-1)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{ for(i=1;i&lt;=nf;i++)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{ rptr=++rptr%8; rbuf[rptr]=in.readLine();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System.out.println("The received Frame " +rptr+" is : "+rbuf[rptr]); } rws-=nf;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System.out.println("\nAcknowledgment sent\n"); p.println(rptr+1); rws+=nf; }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else break;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ch=in.readLine(); } while(ch.equals("yes")); } } </w:t>
      </w:r>
    </w:p>
    <w:p>
      <w:pPr>
        <w:pStyle w:val="16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OUTPUT: </w:t>
      </w:r>
    </w:p>
    <w:p>
      <w:pPr>
        <w:pStyle w:val="16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//SENDER OUTPUT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Enter the no. of frames : 4 Enter 4 Messages to be send hiii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how r u i am fine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how is everyone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Acknowledgment received for 4 frames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Do you wants to send some more frames : no </w:t>
      </w:r>
    </w:p>
    <w:p>
      <w:pPr>
        <w:pStyle w:val="16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//RECEIVER OUTPUT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The received Frame 0 is : hiii The received Frame 1 is : how r u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The received Frame 2 is : i am fine </w:t>
      </w:r>
    </w:p>
    <w:p>
      <w:pPr>
        <w:pStyle w:val="15"/>
      </w:pPr>
      <w:r>
        <w:rPr>
          <w:sz w:val="23"/>
          <w:szCs w:val="23"/>
        </w:rPr>
        <w:t>The received Frame 3 is : how is everyone Acknowledgment sent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 xml:space="preserve">RESULT: </w:t>
      </w:r>
      <w:r>
        <w:rPr>
          <w:sz w:val="32"/>
          <w:szCs w:val="32"/>
          <w:lang w:val="en-US"/>
        </w:rPr>
        <w:t>Therefore sliding window protocol has been successfully executed using JAVA programming.</w:t>
      </w:r>
    </w:p>
    <w:p/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200" w:line="276" w:lineRule="auto"/>
    </w:pPr>
    <w:rPr>
      <w:rFonts w:ascii="Droid Sans" w:eastAsia="Droid Sans" w:cs="Arial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List Paragraph"/>
    <w:basedOn w:val="0"/>
    <w:pPr>
      <w:spacing w:after="160" w:line="257" w:lineRule="auto"/>
      <w:ind w:left="720"/>
      <w:contextualSpacing/>
    </w:pPr>
    <w:rPr>
      <w:kern w:val="2"/>
    </w:rPr>
  </w:style>
  <w:style w:type="paragraph" w:customStyle="1" w:styleId="16">
    <w:name w:val="Default"/>
    <w:pPr>
      <w:autoSpaceDE w:val="0"/>
      <w:autoSpaceDN w:val="0"/>
      <w:adjustRightInd w:val="0"/>
      <w:spacing w:after="0" w:line="240" w:lineRule="auto"/>
    </w:pPr>
    <w:rPr>
      <w:rFonts w:ascii="Times New Roman" w:eastAsia="Droid Sans" w:cs="Times New Roman" w:hAnsi="Times New Roman"/>
      <w:color w:val="000000"/>
      <w:sz w:val="24"/>
      <w:szCs w:val="24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2</Pages>
  <Words>274</Words>
  <Characters>2133</Characters>
  <Lines>57</Lines>
  <Paragraphs>48</Paragraphs>
  <CharactersWithSpaces>2402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mypc</dc:creator>
  <cp:lastModifiedBy>vivo user</cp:lastModifiedBy>
  <cp:revision>4</cp:revision>
  <dcterms:created xsi:type="dcterms:W3CDTF">2023-05-23T18:11:00Z</dcterms:created>
  <dcterms:modified xsi:type="dcterms:W3CDTF">2023-06-20T12:12:39Z</dcterms:modified>
</cp:coreProperties>
</file>