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NAME: S.AJAY  KUMAR REDDY </w:t>
      </w:r>
    </w:p>
    <w:p>
      <w:pPr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REG.NO.: 192211480</w:t>
      </w:r>
      <w:bookmarkStart w:id="0" w:name="_GoBack"/>
      <w:bookmarkEnd w:id="0"/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27</w:t>
      </w:r>
    </w:p>
    <w:p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 xml:space="preserve"> To implement distance vector routing using JAVA programming.</w:t>
      </w: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PROGRAM: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import java.io.*; public class DVR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static int graph[][]; static int via[][]; static int rt[][]; static int v;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static int e;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public static void main(String args[]) throws IOException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BufferedReader br = new BufferedReader(new InputStreamReader(System.in)); System.out.println("Please enter the number of Vertices: ");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v = Integer.parseInt(br.readLine()); System.out.println("Please enter the number of Edges: "); e = Integer.parseInt(br.readLine());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graph = new int[v][v]; via = new int[v][v];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rt = new int[v][v]; for(int i = 0; i &lt; v; i++) for(int j = 0; j &lt; v; j++)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if(i == j) graph[i][j] = 0; else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graph[i][j] = 9999;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for(int i = 0; i &lt; e; i++)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System.out.println("Please enter data for Edge " + (i + 1) + ":"); System.out.print("Source: ");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int s = Integer.parseInt(br.readLine()); s--;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System.out.print("Destination: ");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int d = Integer.parseInt(br.readLine()); d--;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System.out.print("Cost: ");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int c = Integer.parseInt(br.readLine()); graph[s][d] = c;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graph[d][s] = c;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dvr_calc_disp("The initial Routing Tables are: ");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System.out.print("Please enter the Source Node for the edge whose cost has changed: "); int s = Integer.parseInt(br.readLine());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s--;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System.out.print("Please enter the Destination Node for the edge whose cost has changed: ");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int d = Integer.parseInt(br.readLine()); d--;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System.out.print("Please enter the new cost: "); int c = Integer.parseInt(br.readLine()); graph[s][d] = c;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graph[d][s] = c;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dvr_calc_disp("The new Routing Tables are: ");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static void dvr_calc_disp(String message)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System.out.println(); init_tables(); update_tables(); System.out.println(message); print_tables(); System.out.println();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static void update_table(int source)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for(int i = 0; i &lt; v; i++)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if(graph[source][i] != 9999)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int dist = graph[source][i]; for(int j = 0; j &lt; v; j++)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int inter_dist = rt[i][j]; if(via[i][j] == source) inter_dist = 9999;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if(dist + inter_dist &lt; rt[source][j])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rt[source][j] = dist + inter_dist; via[source][j] = i;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static void update_tables()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int k = 0;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for(int i = 0; i &lt; 4*v; i++)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update_table(k); k++;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if(k == v) k = 0;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static void init_tables()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for(int i = 0; i &lt; v; i++)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for(int j = 0; j &lt; v; j++)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if(i == j)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>rt[i][j] = 0;</w:t>
      </w:r>
    </w:p>
    <w:p>
      <w:pPr>
        <w:pStyle w:val="16"/>
        <w:rPr>
          <w:sz w:val="20"/>
          <w:szCs w:val="20"/>
        </w:rPr>
      </w:pPr>
      <w:r>
        <w:rPr>
          <w:sz w:val="20"/>
          <w:szCs w:val="20"/>
        </w:rPr>
        <w:t xml:space="preserve">45 Dept. of IT / CS8591 NetwoksLab </w:t>
      </w:r>
    </w:p>
    <w:p>
      <w:pPr>
        <w:pStyle w:val="1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via[i][j] = i; </w:t>
      </w:r>
    </w:p>
    <w:p>
      <w:pPr>
        <w:pStyle w:val="1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>
      <w:pPr>
        <w:pStyle w:val="1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else </w:t>
      </w:r>
    </w:p>
    <w:p>
      <w:pPr>
        <w:pStyle w:val="1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{ </w:t>
      </w:r>
    </w:p>
    <w:p>
      <w:pPr>
        <w:pStyle w:val="1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rt[i][j] = 9999; </w:t>
      </w:r>
    </w:p>
    <w:p>
      <w:pPr>
        <w:pStyle w:val="1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via[i][j] = 100; </w:t>
      </w:r>
    </w:p>
    <w:p>
      <w:pPr>
        <w:pStyle w:val="1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>
      <w:pPr>
        <w:pStyle w:val="1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>
      <w:pPr>
        <w:pStyle w:val="1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>
      <w:pPr>
        <w:pStyle w:val="1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>
      <w:pPr>
        <w:pStyle w:val="1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static void print_tables() </w:t>
      </w:r>
    </w:p>
    <w:p>
      <w:pPr>
        <w:pStyle w:val="1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{ </w:t>
      </w:r>
    </w:p>
    <w:p>
      <w:pPr>
        <w:pStyle w:val="1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for(int i = 0; i &lt; v; i++) </w:t>
      </w:r>
    </w:p>
    <w:p>
      <w:pPr>
        <w:pStyle w:val="1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{ </w:t>
      </w:r>
    </w:p>
    <w:p>
      <w:pPr>
        <w:pStyle w:val="1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for(int j = 0; j &lt; v; j++) </w:t>
      </w:r>
    </w:p>
    <w:p>
      <w:pPr>
        <w:pStyle w:val="1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{ </w:t>
      </w:r>
    </w:p>
    <w:p>
      <w:pPr>
        <w:pStyle w:val="1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System.out.print("Dist: " + rt[i][j] + " "); </w:t>
      </w:r>
    </w:p>
    <w:p>
      <w:pPr>
        <w:pStyle w:val="1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>
      <w:pPr>
        <w:pStyle w:val="1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System.out.println(); </w:t>
      </w:r>
    </w:p>
    <w:p>
      <w:pPr>
        <w:pStyle w:val="1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>
      <w:pPr>
        <w:pStyle w:val="1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>
      <w:pPr>
        <w:pStyle w:val="1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>
      <w:pPr>
        <w:pStyle w:val="16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OUTPUT: </w:t>
      </w:r>
    </w:p>
    <w:p>
      <w:pPr>
        <w:pStyle w:val="1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Please enter the number of Vertices: 4 Please enter the number of Edges: 5 Please enter data for Edge 1: </w:t>
      </w:r>
    </w:p>
    <w:p>
      <w:pPr>
        <w:pStyle w:val="1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Source: 1 </w:t>
      </w:r>
    </w:p>
    <w:p>
      <w:pPr>
        <w:pStyle w:val="1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Destination: 2 </w:t>
      </w:r>
    </w:p>
    <w:p>
      <w:pPr>
        <w:pStyle w:val="1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Cost: 1 </w:t>
      </w:r>
    </w:p>
    <w:p>
      <w:pPr>
        <w:pStyle w:val="1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Please enter data for Edge 2: Source: 1 </w:t>
      </w:r>
    </w:p>
    <w:p>
      <w:pPr>
        <w:pStyle w:val="1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Destination: 3 </w:t>
      </w:r>
    </w:p>
    <w:p>
      <w:pPr>
        <w:pStyle w:val="1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Cost: 3 </w:t>
      </w:r>
    </w:p>
    <w:p>
      <w:pPr>
        <w:pStyle w:val="1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Please enter data for Edge 3: Source: 2 </w:t>
      </w:r>
    </w:p>
    <w:p>
      <w:pPr>
        <w:pStyle w:val="1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Destination: 3 </w:t>
      </w:r>
    </w:p>
    <w:p>
      <w:pPr>
        <w:pStyle w:val="1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Cost: 1 </w:t>
      </w:r>
    </w:p>
    <w:p>
      <w:pPr>
        <w:pStyle w:val="1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Please enter data for Edge 4: Source: 2 </w:t>
      </w:r>
    </w:p>
    <w:p>
      <w:pPr>
        <w:pStyle w:val="1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Destination: 4 </w:t>
      </w:r>
    </w:p>
    <w:p>
      <w:pPr>
        <w:pStyle w:val="1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Cost: 1 </w:t>
      </w:r>
    </w:p>
    <w:p>
      <w:pPr>
        <w:pStyle w:val="1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Please enter data for Edge 5: Source: 3 </w:t>
      </w:r>
    </w:p>
    <w:p>
      <w:pPr>
        <w:pStyle w:val="1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Destination: 4 </w:t>
      </w:r>
    </w:p>
    <w:p>
      <w:pPr>
        <w:pStyle w:val="1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Cost: 4 </w:t>
      </w:r>
    </w:p>
    <w:tbl>
      <w:tblPr>
        <w:jc w:val="left"/>
        <w:tblInd w:w="-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828"/>
        <w:gridCol w:w="828"/>
        <w:gridCol w:w="828"/>
      </w:tblGrid>
      <w:tr>
        <w:trPr>
          <w:trHeight w:val="109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6"/>
              <w:spacing w:line="257" w:lineRule="auto"/>
              <w:rPr>
                <w:kern w:val="2"/>
                <w:sz w:val="23"/>
                <w:szCs w:val="23"/>
              </w:rPr>
            </w:pPr>
            <w:r>
              <w:rPr>
                <w:color w:val="auto"/>
                <w:kern w:val="2"/>
                <w:sz w:val="23"/>
                <w:szCs w:val="23"/>
              </w:rPr>
              <w:t xml:space="preserve">The initial Routing Tables are: </w:t>
            </w:r>
            <w:r>
              <w:rPr>
                <w:kern w:val="2"/>
                <w:sz w:val="23"/>
                <w:szCs w:val="23"/>
              </w:rPr>
              <w:t xml:space="preserve">Dist: 0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6"/>
              <w:spacing w:line="257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Dist: 1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6"/>
              <w:spacing w:line="257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Dist: 2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6"/>
              <w:spacing w:line="257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Dist: 2 </w:t>
            </w:r>
          </w:p>
        </w:tc>
      </w:tr>
      <w:tr>
        <w:trPr>
          <w:trHeight w:val="109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6"/>
              <w:spacing w:line="257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Dist: 1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6"/>
              <w:spacing w:line="257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Dist: 0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6"/>
              <w:spacing w:line="257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Dist: 1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6"/>
              <w:spacing w:line="257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Dist: 1 </w:t>
            </w:r>
          </w:p>
        </w:tc>
      </w:tr>
      <w:tr>
        <w:trPr>
          <w:trHeight w:val="109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6"/>
              <w:spacing w:line="257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Dist: 2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6"/>
              <w:spacing w:line="257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Dist: 1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6"/>
              <w:spacing w:line="257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Dist: 0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6"/>
              <w:spacing w:line="257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Dist: 2 </w:t>
            </w:r>
          </w:p>
        </w:tc>
      </w:tr>
      <w:tr>
        <w:trPr>
          <w:trHeight w:val="109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6"/>
              <w:spacing w:line="257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Dist: 2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6"/>
              <w:spacing w:line="257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Dist: 1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6"/>
              <w:spacing w:line="257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Dist: 2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6"/>
              <w:spacing w:line="257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Dist: 0 </w:t>
            </w:r>
          </w:p>
        </w:tc>
      </w:tr>
    </w:tbl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Please enter the Source Node for the edge whose cost has changed: 2 Please enter the Destination Node for the edge whose cost has changed: 4 Please enter the new cost: 10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The new Routing Tables are: Dist: 0 Dist: 1 Dist: 2 Dist: 6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Dist: 1 Dist: 0 Dist: 1 Dist: 5 </w:t>
      </w:r>
    </w:p>
    <w:p>
      <w:pPr>
        <w:pStyle w:val="16"/>
        <w:rPr>
          <w:sz w:val="23"/>
          <w:szCs w:val="23"/>
        </w:rPr>
      </w:pPr>
      <w:r>
        <w:rPr>
          <w:sz w:val="23"/>
          <w:szCs w:val="23"/>
        </w:rPr>
        <w:t xml:space="preserve">Dist: 2 Dist: 1 Dist: 0 Dist: 4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>Dist: 6 Dist: 5 Dist: 4 Dist: 0</w:t>
      </w:r>
    </w:p>
    <w:p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RESULT: </w:t>
      </w:r>
      <w:r>
        <w:rPr>
          <w:sz w:val="32"/>
          <w:szCs w:val="32"/>
          <w:lang w:val="en-US"/>
        </w:rPr>
        <w:t>Therefore distance vector routing has been successfully excecuted using JAVA programming</w:t>
      </w:r>
    </w:p>
    <w:p/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Droid Sans" w:eastAsia="Droid Sans" w:cs="Arial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List Paragraph"/>
    <w:basedOn w:val="0"/>
    <w:pPr>
      <w:spacing w:after="160" w:line="257" w:lineRule="auto"/>
      <w:ind w:left="720"/>
      <w:contextualSpacing/>
    </w:pPr>
    <w:rPr>
      <w:kern w:val="2"/>
    </w:rPr>
  </w:style>
  <w:style w:type="paragraph" w:customStyle="1" w:styleId="16">
    <w:name w:val="Default"/>
    <w:pPr>
      <w:autoSpaceDE w:val="0"/>
      <w:autoSpaceDN w:val="0"/>
      <w:adjustRightInd w:val="0"/>
      <w:spacing w:after="0" w:line="240" w:lineRule="auto"/>
    </w:pPr>
    <w:rPr>
      <w:rFonts w:ascii="Times New Roman" w:eastAsia="Droid Sans" w:cs="Times New Roman" w:hAnsi="Times New Roman"/>
      <w:color w:val="000000"/>
      <w:sz w:val="24"/>
      <w:szCs w:val="24"/>
      <w:lang w:val="en-IN" w:eastAsia="en-US" w:bidi="ar-SA"/>
    </w:rPr>
  </w:style>
  <w:style w:type="paragraph" w:styleId="17">
    <w:name w:val="header"/>
    <w:basedOn w:val="0"/>
    <w:pPr>
      <w:tabs>
        <w:tab w:val="center" w:pos="4513"/>
        <w:tab w:val="right" w:pos="9026"/>
      </w:tabs>
      <w:spacing w:after="0" w:line="240" w:lineRule="auto"/>
    </w:pPr>
  </w:style>
  <w:style w:type="paragraph" w:styleId="18">
    <w:name w:val="footer"/>
    <w:basedOn w:val="0"/>
    <w:pPr>
      <w:tabs>
        <w:tab w:val="center" w:pos="4513"/>
        <w:tab w:val="right" w:pos="9026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5</TotalTime>
  <Application>Yozo_Office</Application>
  <Pages>4</Pages>
  <Words>608</Words>
  <Characters>2986</Characters>
  <Lines>167</Lines>
  <Paragraphs>139</Paragraphs>
  <CharactersWithSpaces>3585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mypc</dc:creator>
  <cp:lastModifiedBy>vivo user</cp:lastModifiedBy>
  <cp:revision>4</cp:revision>
  <dcterms:created xsi:type="dcterms:W3CDTF">2023-05-23T18:09:00Z</dcterms:created>
  <dcterms:modified xsi:type="dcterms:W3CDTF">2023-06-20T12:14:33Z</dcterms:modified>
</cp:coreProperties>
</file>