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S.AJAYBKUMAR REDDY </w:t>
      </w:r>
    </w:p>
    <w:p>
      <w:pPr>
        <w:rPr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</w:rPr>
        <w:t>REG.NO.: 192211480</w:t>
      </w:r>
      <w:bookmarkStart w:id="0" w:name="_GoBack"/>
      <w:bookmarkEnd w:id="0"/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24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AIM: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>To create Applications using TCP ECHO SERVER AND CLIENT.</w:t>
      </w:r>
    </w:p>
    <w:p>
      <w:pPr>
        <w:pStyle w:val="15"/>
        <w:rPr>
          <w:sz w:val="23"/>
          <w:szCs w:val="23"/>
        </w:rPr>
      </w:pPr>
      <w:r>
        <w:rPr>
          <w:b/>
          <w:bCs/>
          <w:sz w:val="32"/>
          <w:szCs w:val="32"/>
        </w:rPr>
        <w:t>PROGRAM CODING</w:t>
      </w:r>
      <w:r>
        <w:rPr>
          <w:sz w:val="23"/>
          <w:szCs w:val="23"/>
        </w:rPr>
        <w:t xml:space="preserve">: </w:t>
      </w:r>
    </w:p>
    <w:p>
      <w:pPr>
        <w:pStyle w:val="15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EchoClient.java </w:t>
      </w:r>
      <w:r>
        <w:rPr>
          <w:sz w:val="23"/>
          <w:szCs w:val="23"/>
        </w:rPr>
        <w:t xml:space="preserve">import java.io.*; import java.net.*; public class echoc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public static void main(String[] args)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try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Socket s = new Socket("127.0.0.1",9999); BufferedReader r = new BufferedReader(new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InputStreamReader(s.getInputStream()));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PrintWriter w = new PrintWriter(s.getOutputStream(),true); BufferedReader con = new BufferedReader (new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InputStreamReader(System.in));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String line; do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line = r.readLine(); if(line != null)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System.out.println(line); line = con.readLine(); w.println(line);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while(!line.trim().equals("bye"));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}catch(Exception e)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System.err.println(e);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5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Echoserver.java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import java.io.*; import java.net.*; public class echos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public echos(int portNum)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try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{server = new ServerSocket(portNum);} catch(Exception e)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{System.out.println(e);}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public void serve()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{ try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while(true)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5"/>
        <w:ind w:left="720"/>
        <w:rPr>
          <w:sz w:val="23"/>
          <w:szCs w:val="23"/>
        </w:rPr>
      </w:pPr>
      <w:r>
        <w:rPr>
          <w:sz w:val="23"/>
          <w:szCs w:val="23"/>
        </w:rPr>
        <w:t>Socket client = server.accept();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BufferedReader r = new BufferedReader(new InputStreamReader(client.getInputStream()));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PrintWriter w = new PrintWriter(client.getOutputStream(),true);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w.println("Welcome jeva Server Echo"); String line;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do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line = r.readLine(); if(line!=null)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w.println("Got: "+line);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while(!line.trim().equals("bye")); client.close();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}catch(Exception e)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System.err.println(e);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public static void main(String[] args)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echos s = new echos(9999); s.serve();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private ServerSocket server;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5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OUTPUT: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Z:\CN&gt;java echoc Welcome jeva Server Echo Hi!! </w:t>
      </w:r>
    </w:p>
    <w:p>
      <w:pPr>
        <w:pStyle w:val="15"/>
        <w:ind w:left="720"/>
        <w:rPr>
          <w:sz w:val="23"/>
          <w:szCs w:val="23"/>
        </w:rPr>
      </w:pPr>
      <w:r>
        <w:rPr>
          <w:sz w:val="23"/>
          <w:szCs w:val="23"/>
        </w:rPr>
        <w:t>Got: Hi!!</w:t>
      </w:r>
    </w:p>
    <w:p>
      <w:pPr>
        <w:rPr>
          <w:b/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Default"/>
    <w:pPr>
      <w:autoSpaceDE w:val="0"/>
      <w:autoSpaceDN w:val="0"/>
      <w:adjustRightInd w:val="0"/>
      <w:spacing w:after="0" w:line="240" w:lineRule="auto"/>
    </w:pPr>
    <w:rPr>
      <w:rFonts w:ascii="Times New Roman" w:eastAsia="Droid Sans" w:cs="Times New Roman" w:hAnsi="Times New Roman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</TotalTime>
  <Application>Yozo_Office</Application>
  <Pages>2</Pages>
  <Words>179</Words>
  <Characters>1362</Characters>
  <Lines>70</Lines>
  <Paragraphs>66</Paragraphs>
  <CharactersWithSpaces>1536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mypc</dc:creator>
  <cp:lastModifiedBy>vivo user</cp:lastModifiedBy>
  <cp:revision>2</cp:revision>
  <dcterms:created xsi:type="dcterms:W3CDTF">2023-05-10T15:41:00Z</dcterms:created>
  <dcterms:modified xsi:type="dcterms:W3CDTF">2023-06-20T12:18:49Z</dcterms:modified>
</cp:coreProperties>
</file>